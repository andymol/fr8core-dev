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A7" w:rsidRDefault="00C82EA7">
      <w:pPr>
        <w:pStyle w:val="Title"/>
        <w:rPr>
          <w:sz w:val="44"/>
        </w:rPr>
      </w:pPr>
      <w:r>
        <w:rPr>
          <w:sz w:val="44"/>
        </w:rPr>
        <w:t xml:space="preserve">Lake School </w:t>
      </w:r>
      <w:r w:rsidRPr="00C82EA7">
        <w:rPr>
          <w:sz w:val="44"/>
        </w:rPr>
        <w:t xml:space="preserve">Field trip to </w:t>
      </w:r>
    </w:p>
    <w:p w:rsidR="00600E26" w:rsidRPr="00C82EA7" w:rsidRDefault="00C82EA7">
      <w:pPr>
        <w:pStyle w:val="Title"/>
        <w:rPr>
          <w:sz w:val="44"/>
        </w:rPr>
      </w:pPr>
      <w:bookmarkStart w:id="0" w:name="_GoBack"/>
      <w:bookmarkEnd w:id="0"/>
      <w:r w:rsidRPr="00C82EA7">
        <w:rPr>
          <w:sz w:val="44"/>
        </w:rPr>
        <w:t>the DeYoung Museum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3675"/>
        <w:gridCol w:w="570"/>
        <w:gridCol w:w="3675"/>
      </w:tblGrid>
      <w:tr w:rsidR="00600E26">
        <w:trPr>
          <w:jc w:val="center"/>
        </w:trPr>
        <w:tc>
          <w:tcPr>
            <w:tcW w:w="3675" w:type="dxa"/>
          </w:tcPr>
          <w:p w:rsidR="00600E26" w:rsidRDefault="00C82EA7">
            <w:r>
              <w:rPr>
                <w:noProof/>
                <w:lang w:eastAsia="en-US"/>
              </w:rPr>
              <w:drawing>
                <wp:inline distT="0" distB="0" distL="0" distR="0">
                  <wp:extent cx="2095500" cy="1571625"/>
                  <wp:effectExtent l="0" t="0" r="0" b="9525"/>
                  <wp:docPr id="3" name="Picture 3" descr="M. H. de Young Memorial Muse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. H. de Young Memorial Muse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0E26" w:rsidRDefault="00600E26" w:rsidP="00C82EA7">
            <w:pPr>
              <w:pStyle w:val="Caption"/>
            </w:pPr>
          </w:p>
        </w:tc>
        <w:tc>
          <w:tcPr>
            <w:tcW w:w="570" w:type="dxa"/>
          </w:tcPr>
          <w:p w:rsidR="00600E26" w:rsidRDefault="00600E26"/>
        </w:tc>
        <w:tc>
          <w:tcPr>
            <w:tcW w:w="3675" w:type="dxa"/>
          </w:tcPr>
          <w:p w:rsidR="00600E26" w:rsidRDefault="00C82EA7" w:rsidP="00C82EA7">
            <w:pPr>
              <w:pStyle w:val="Heading1"/>
              <w:rPr>
                <w:rStyle w:val="Heading1Char"/>
                <w:b/>
                <w:bCs/>
              </w:rPr>
            </w:pPr>
            <w:r>
              <w:rPr>
                <w:rStyle w:val="Heading1Char"/>
                <w:b/>
                <w:bCs/>
              </w:rPr>
              <w:t>We’ll be leaving by bus at 9am and will be back at 3pm. Students should bring a brown bag lunch.</w:t>
            </w:r>
          </w:p>
          <w:p w:rsidR="00C82EA7" w:rsidRDefault="00C82EA7" w:rsidP="00C82EA7"/>
          <w:p w:rsidR="00C82EA7" w:rsidRDefault="00C82EA7" w:rsidP="00C82EA7">
            <w:r>
              <w:t>To: ___________________________________</w:t>
            </w:r>
          </w:p>
          <w:p w:rsidR="00C82EA7" w:rsidRDefault="00C82EA7" w:rsidP="00C82EA7">
            <w:r>
              <w:t>You can DocuSign this permission form and email it back to us:</w:t>
            </w:r>
          </w:p>
          <w:p w:rsidR="00C82EA7" w:rsidRDefault="00C82EA7" w:rsidP="00C82EA7">
            <w:r>
              <w:t>We give permission for  ____________________ to participate in this field trip:</w:t>
            </w:r>
          </w:p>
          <w:p w:rsidR="00C82EA7" w:rsidRDefault="00C82EA7" w:rsidP="00C82EA7">
            <w:r>
              <w:t>_______________________________________________</w:t>
            </w:r>
          </w:p>
          <w:p w:rsidR="00C82EA7" w:rsidRDefault="00C82EA7" w:rsidP="00C82EA7">
            <w:r>
              <w:t>_______________________________________________</w:t>
            </w:r>
          </w:p>
          <w:p w:rsidR="00C82EA7" w:rsidRDefault="00C82EA7" w:rsidP="00C82EA7">
            <w:r>
              <w:t>on ____________________________________</w:t>
            </w:r>
          </w:p>
          <w:p w:rsidR="00C82EA7" w:rsidRDefault="00C82EA7" w:rsidP="00C82EA7"/>
          <w:p w:rsidR="00C82EA7" w:rsidRDefault="00C82EA7" w:rsidP="00C82EA7">
            <w:r>
              <w:t>Signed:  _________________________________</w:t>
            </w:r>
          </w:p>
          <w:p w:rsidR="00C82EA7" w:rsidRDefault="00C82EA7" w:rsidP="00C82EA7">
            <w:r>
              <w:t>Name: ___________________________________</w:t>
            </w:r>
          </w:p>
          <w:p w:rsidR="00C82EA7" w:rsidRPr="00C82EA7" w:rsidRDefault="00C82EA7" w:rsidP="00C82EA7"/>
        </w:tc>
      </w:tr>
    </w:tbl>
    <w:p w:rsidR="00600E26" w:rsidRDefault="00600E26" w:rsidP="00C82EA7">
      <w:pPr>
        <w:pStyle w:val="Date"/>
      </w:pPr>
    </w:p>
    <w:sectPr w:rsidR="00600E26">
      <w:pgSz w:w="12240" w:h="15840" w:code="1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316" w:rsidRDefault="00316316">
      <w:pPr>
        <w:spacing w:after="0" w:line="240" w:lineRule="auto"/>
      </w:pPr>
      <w:r>
        <w:separator/>
      </w:r>
    </w:p>
  </w:endnote>
  <w:endnote w:type="continuationSeparator" w:id="0">
    <w:p w:rsidR="00316316" w:rsidRDefault="00316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316" w:rsidRDefault="00316316">
      <w:pPr>
        <w:spacing w:after="0" w:line="240" w:lineRule="auto"/>
      </w:pPr>
      <w:r>
        <w:separator/>
      </w:r>
    </w:p>
  </w:footnote>
  <w:footnote w:type="continuationSeparator" w:id="0">
    <w:p w:rsidR="00316316" w:rsidRDefault="00316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A7"/>
    <w:rsid w:val="00316316"/>
    <w:rsid w:val="00600E26"/>
    <w:rsid w:val="00C8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CD95A-827D-438D-81A0-9D4BC93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Caption">
    <w:name w:val="caption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styleId="Header">
    <w:name w:val="header"/>
    <w:basedOn w:val="Normal"/>
    <w:link w:val="HeaderChar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4"/>
  </w:style>
  <w:style w:type="paragraph" w:styleId="Footer">
    <w:name w:val="footer"/>
    <w:basedOn w:val="Normal"/>
    <w:link w:val="FooterChar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4"/>
    <w:rPr>
      <w:sz w:val="17"/>
    </w:rPr>
  </w:style>
  <w:style w:type="paragraph" w:customStyle="1" w:styleId="Company">
    <w:name w:val="Company"/>
    <w:basedOn w:val="Normal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NoSpacing">
    <w:name w:val="No Spacing"/>
    <w:uiPriority w:val="36"/>
    <w:unhideWhenUsed/>
    <w:qFormat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Address">
    <w:name w:val="Address"/>
    <w:basedOn w:val="Normal"/>
    <w:uiPriority w:val="4"/>
    <w:qFormat/>
    <w:pPr>
      <w:spacing w:after="0" w:line="240" w:lineRule="auto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Edelstein\AppData\Roaming\Microsoft\Templates\Business%20flyer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flyer</Template>
  <TotalTime>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Edelstein</dc:creator>
  <cp:keywords/>
  <cp:lastModifiedBy>Alex Edelstein</cp:lastModifiedBy>
  <cp:revision>1</cp:revision>
  <dcterms:created xsi:type="dcterms:W3CDTF">2015-08-12T01:25:00Z</dcterms:created>
  <dcterms:modified xsi:type="dcterms:W3CDTF">2015-08-12T01:32:00Z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TC029119009991</vt:lpwstr>
  </property>
</Properties>
</file>